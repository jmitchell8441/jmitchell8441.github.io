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85273E" w14:textId="583AB7EF" w:rsidR="00D06709" w:rsidRPr="00DF1CB4" w:rsidRDefault="00D06709" w:rsidP="00DF1CB4">
      <w:pPr>
        <w:rPr>
          <w:sz w:val="8"/>
          <w:szCs w:val="12"/>
        </w:rPr>
      </w:pPr>
    </w:p>
    <w:tbl>
      <w:tblPr>
        <w:tblStyle w:val="TableGrid"/>
        <w:tblW w:w="107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</w:tblPr>
      <w:tblGrid>
        <w:gridCol w:w="450"/>
        <w:gridCol w:w="1260"/>
        <w:gridCol w:w="360"/>
        <w:gridCol w:w="2340"/>
        <w:gridCol w:w="360"/>
        <w:gridCol w:w="2176"/>
        <w:gridCol w:w="20"/>
        <w:gridCol w:w="414"/>
        <w:gridCol w:w="360"/>
        <w:gridCol w:w="3042"/>
        <w:gridCol w:w="8"/>
      </w:tblGrid>
      <w:tr w:rsidR="00AD0DDD" w14:paraId="2D154E41" w14:textId="77777777" w:rsidTr="00B153B1">
        <w:trPr>
          <w:trHeight w:val="1890"/>
        </w:trPr>
        <w:tc>
          <w:tcPr>
            <w:tcW w:w="10790" w:type="dxa"/>
            <w:gridSpan w:val="11"/>
            <w:tcBorders>
              <w:bottom w:val="single" w:sz="24" w:space="0" w:color="2C3B57" w:themeColor="text2"/>
            </w:tcBorders>
          </w:tcPr>
          <w:p w14:paraId="313AF510" w14:textId="3AFDD612" w:rsidR="00AD0DDD" w:rsidRDefault="000C6EA4" w:rsidP="00DF1CB4">
            <w:pPr>
              <w:pStyle w:val="Heading1"/>
            </w:pPr>
            <w:r>
              <w:t>jabari mitchell</w:t>
            </w:r>
          </w:p>
          <w:p w14:paraId="3DD8467F" w14:textId="3425FCC7" w:rsidR="00AD0DDD" w:rsidRPr="00AD0DDD" w:rsidRDefault="00961545" w:rsidP="00DF1CB4">
            <w:pPr>
              <w:pStyle w:val="Heading2"/>
            </w:pPr>
            <w:r>
              <w:t>Software Engineer</w:t>
            </w:r>
          </w:p>
        </w:tc>
      </w:tr>
      <w:tr w:rsidR="00B153B1" w14:paraId="1CCE66AE" w14:textId="77777777" w:rsidTr="00B153B1">
        <w:trPr>
          <w:gridAfter w:val="1"/>
          <w:wAfter w:w="8" w:type="dxa"/>
          <w:trHeight w:val="432"/>
        </w:trPr>
        <w:tc>
          <w:tcPr>
            <w:tcW w:w="450" w:type="dxa"/>
            <w:tcBorders>
              <w:top w:val="single" w:sz="24" w:space="0" w:color="2C3B57" w:themeColor="text2"/>
            </w:tcBorders>
          </w:tcPr>
          <w:p w14:paraId="43BFB806" w14:textId="5FAF2609" w:rsidR="00B153B1" w:rsidRPr="00173B36" w:rsidRDefault="00B153B1" w:rsidP="00B153B1">
            <w:pPr>
              <w:rPr>
                <w:noProof/>
              </w:rPr>
            </w:pPr>
            <w:r w:rsidRPr="00173B36">
              <w:rPr>
                <w:noProof/>
              </w:rPr>
              <w:drawing>
                <wp:inline distT="0" distB="0" distL="0" distR="0" wp14:anchorId="4CB4AD3D" wp14:editId="3961167A">
                  <wp:extent cx="228600" cy="216104"/>
                  <wp:effectExtent l="0" t="0" r="0" b="0"/>
                  <wp:docPr id="8" name="Graphic 8" descr="Phone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noun_Phone_178782.sv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824" cy="2172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60" w:type="dxa"/>
            <w:tcBorders>
              <w:top w:val="single" w:sz="24" w:space="0" w:color="2C3B57" w:themeColor="text2"/>
            </w:tcBorders>
            <w:vAlign w:val="center"/>
          </w:tcPr>
          <w:p w14:paraId="09109EA9" w14:textId="12225671" w:rsidR="00B153B1" w:rsidRPr="00173B36" w:rsidRDefault="00B153B1" w:rsidP="00B153B1">
            <w:pPr>
              <w:rPr>
                <w:noProof/>
              </w:rPr>
            </w:pPr>
            <w:r>
              <w:t>(</w:t>
            </w:r>
            <w:r w:rsidRPr="00B153B1">
              <w:rPr>
                <w:sz w:val="18"/>
                <w:szCs w:val="22"/>
              </w:rPr>
              <w:t>678) 538-7228</w:t>
            </w:r>
          </w:p>
        </w:tc>
        <w:tc>
          <w:tcPr>
            <w:tcW w:w="360" w:type="dxa"/>
            <w:tcBorders>
              <w:top w:val="single" w:sz="24" w:space="0" w:color="2C3B57" w:themeColor="text2"/>
            </w:tcBorders>
            <w:vAlign w:val="center"/>
          </w:tcPr>
          <w:p w14:paraId="6C067970" w14:textId="50E57329" w:rsidR="00B153B1" w:rsidRDefault="00B153B1" w:rsidP="00B153B1">
            <w:r>
              <w:rPr>
                <w:noProof/>
              </w:rPr>
              <w:drawing>
                <wp:inline distT="0" distB="0" distL="0" distR="0" wp14:anchorId="0D7FC55D" wp14:editId="79C32F9D">
                  <wp:extent cx="189230" cy="158750"/>
                  <wp:effectExtent l="0" t="0" r="127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230" cy="1587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40" w:type="dxa"/>
            <w:tcBorders>
              <w:top w:val="single" w:sz="24" w:space="0" w:color="2C3B57" w:themeColor="text2"/>
            </w:tcBorders>
            <w:vAlign w:val="center"/>
          </w:tcPr>
          <w:p w14:paraId="290ECB21" w14:textId="4246E77F" w:rsidR="00B153B1" w:rsidRPr="00B153B1" w:rsidRDefault="00000000" w:rsidP="00B153B1">
            <w:pPr>
              <w:rPr>
                <w:sz w:val="18"/>
                <w:szCs w:val="22"/>
              </w:rPr>
            </w:pPr>
            <w:hyperlink r:id="rId13" w:history="1">
              <w:r w:rsidR="00B153B1" w:rsidRPr="00B153B1">
                <w:rPr>
                  <w:rStyle w:val="Hyperlink"/>
                  <w:sz w:val="18"/>
                  <w:szCs w:val="22"/>
                </w:rPr>
                <w:t>jabari.m.mitchell@gmail.com</w:t>
              </w:r>
            </w:hyperlink>
          </w:p>
        </w:tc>
        <w:tc>
          <w:tcPr>
            <w:tcW w:w="360" w:type="dxa"/>
            <w:tcBorders>
              <w:top w:val="single" w:sz="24" w:space="0" w:color="2C3B57" w:themeColor="text2"/>
            </w:tcBorders>
            <w:vAlign w:val="center"/>
          </w:tcPr>
          <w:p w14:paraId="4C5AD6A7" w14:textId="56114741" w:rsidR="00B153B1" w:rsidRDefault="00B153B1" w:rsidP="00B153B1">
            <w:r>
              <w:rPr>
                <w:noProof/>
              </w:rPr>
              <w:drawing>
                <wp:inline distT="0" distB="0" distL="0" distR="0" wp14:anchorId="6FE76838" wp14:editId="1B9623DB">
                  <wp:extent cx="224790" cy="22479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4790" cy="2247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10" w:type="dxa"/>
            <w:gridSpan w:val="3"/>
            <w:tcBorders>
              <w:top w:val="single" w:sz="24" w:space="0" w:color="2C3B57" w:themeColor="text2"/>
            </w:tcBorders>
            <w:vAlign w:val="center"/>
          </w:tcPr>
          <w:p w14:paraId="22659255" w14:textId="285F9D59" w:rsidR="00B153B1" w:rsidRDefault="00000000" w:rsidP="00B153B1">
            <w:hyperlink r:id="rId15" w:history="1">
              <w:r w:rsidR="00474ABB" w:rsidRPr="00F149FC">
                <w:rPr>
                  <w:rStyle w:val="Hyperlink"/>
                  <w:sz w:val="18"/>
                  <w:szCs w:val="22"/>
                </w:rPr>
                <w:t>https://github.com/jmitchell8441</w:t>
              </w:r>
            </w:hyperlink>
            <w:r w:rsidR="00474ABB">
              <w:rPr>
                <w:sz w:val="18"/>
                <w:szCs w:val="22"/>
              </w:rPr>
              <w:t xml:space="preserve"> </w:t>
            </w:r>
          </w:p>
        </w:tc>
        <w:tc>
          <w:tcPr>
            <w:tcW w:w="360" w:type="dxa"/>
            <w:tcBorders>
              <w:top w:val="single" w:sz="24" w:space="0" w:color="2C3B57" w:themeColor="text2"/>
            </w:tcBorders>
            <w:vAlign w:val="center"/>
          </w:tcPr>
          <w:p w14:paraId="44E52560" w14:textId="48CF3FB6" w:rsidR="00B153B1" w:rsidRDefault="00B153B1" w:rsidP="00B153B1">
            <w:r>
              <w:rPr>
                <w:noProof/>
              </w:rPr>
              <w:drawing>
                <wp:inline distT="0" distB="0" distL="0" distR="0" wp14:anchorId="51CC0A26" wp14:editId="22C7DA6F">
                  <wp:extent cx="180975" cy="180975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42" w:type="dxa"/>
            <w:tcBorders>
              <w:top w:val="single" w:sz="24" w:space="0" w:color="2C3B57" w:themeColor="text2"/>
            </w:tcBorders>
            <w:vAlign w:val="center"/>
          </w:tcPr>
          <w:p w14:paraId="2567DE78" w14:textId="6B713A62" w:rsidR="00B153B1" w:rsidRPr="00474ABB" w:rsidRDefault="00000000" w:rsidP="00B153B1">
            <w:pPr>
              <w:rPr>
                <w:sz w:val="16"/>
                <w:szCs w:val="20"/>
              </w:rPr>
            </w:pPr>
            <w:hyperlink r:id="rId17" w:history="1">
              <w:r w:rsidR="00B153B1" w:rsidRPr="00474ABB">
                <w:rPr>
                  <w:rStyle w:val="Hyperlink"/>
                  <w:sz w:val="16"/>
                  <w:szCs w:val="20"/>
                </w:rPr>
                <w:t>https://www.linkedin.com/in/jmitchell441/</w:t>
              </w:r>
            </w:hyperlink>
            <w:r w:rsidR="00B153B1" w:rsidRPr="00474ABB">
              <w:rPr>
                <w:sz w:val="16"/>
                <w:szCs w:val="20"/>
              </w:rPr>
              <w:t xml:space="preserve"> </w:t>
            </w:r>
          </w:p>
        </w:tc>
      </w:tr>
      <w:tr w:rsidR="00B153B1" w14:paraId="49491A80" w14:textId="77777777" w:rsidTr="00B153B1">
        <w:trPr>
          <w:trHeight w:val="174"/>
        </w:trPr>
        <w:tc>
          <w:tcPr>
            <w:tcW w:w="6946" w:type="dxa"/>
            <w:gridSpan w:val="6"/>
            <w:vMerge w:val="restart"/>
            <w:tcBorders>
              <w:top w:val="single" w:sz="24" w:space="0" w:color="CADEE5" w:themeColor="background2"/>
              <w:bottom w:val="single" w:sz="8" w:space="0" w:color="2C3B57" w:themeColor="text2"/>
            </w:tcBorders>
            <w:vAlign w:val="bottom"/>
          </w:tcPr>
          <w:p w14:paraId="79E7F614" w14:textId="323A31F7" w:rsidR="00B153B1" w:rsidRPr="005F5561" w:rsidRDefault="00B153B1" w:rsidP="00B153B1">
            <w:pPr>
              <w:pStyle w:val="Heading3"/>
            </w:pPr>
            <w:r>
              <w:t>work experience</w:t>
            </w:r>
          </w:p>
        </w:tc>
        <w:tc>
          <w:tcPr>
            <w:tcW w:w="20" w:type="dxa"/>
            <w:vMerge w:val="restart"/>
            <w:tcBorders>
              <w:top w:val="single" w:sz="24" w:space="0" w:color="CADEE5" w:themeColor="background2"/>
            </w:tcBorders>
            <w:vAlign w:val="bottom"/>
          </w:tcPr>
          <w:p w14:paraId="52D84F4E" w14:textId="77777777" w:rsidR="00B153B1" w:rsidRDefault="00B153B1" w:rsidP="00B153B1"/>
        </w:tc>
        <w:tc>
          <w:tcPr>
            <w:tcW w:w="3824" w:type="dxa"/>
            <w:gridSpan w:val="4"/>
            <w:tcBorders>
              <w:top w:val="single" w:sz="24" w:space="0" w:color="CADEE5" w:themeColor="background2"/>
            </w:tcBorders>
            <w:vAlign w:val="bottom"/>
          </w:tcPr>
          <w:p w14:paraId="4F674EDB" w14:textId="706C0158" w:rsidR="00B153B1" w:rsidRDefault="00B153B1" w:rsidP="00B153B1"/>
        </w:tc>
      </w:tr>
      <w:tr w:rsidR="00B153B1" w14:paraId="70B85195" w14:textId="77777777" w:rsidTr="00B153B1">
        <w:trPr>
          <w:trHeight w:val="426"/>
        </w:trPr>
        <w:tc>
          <w:tcPr>
            <w:tcW w:w="6946" w:type="dxa"/>
            <w:gridSpan w:val="6"/>
            <w:vMerge/>
            <w:tcBorders>
              <w:bottom w:val="single" w:sz="8" w:space="0" w:color="2C3B57" w:themeColor="text2"/>
            </w:tcBorders>
            <w:vAlign w:val="bottom"/>
          </w:tcPr>
          <w:p w14:paraId="148A6C68" w14:textId="77777777" w:rsidR="00B153B1" w:rsidRPr="005F5561" w:rsidRDefault="00B153B1" w:rsidP="00B153B1">
            <w:pPr>
              <w:pStyle w:val="Heading3"/>
            </w:pPr>
          </w:p>
        </w:tc>
        <w:tc>
          <w:tcPr>
            <w:tcW w:w="20" w:type="dxa"/>
            <w:vMerge/>
            <w:vAlign w:val="bottom"/>
          </w:tcPr>
          <w:p w14:paraId="1D6D8556" w14:textId="77777777" w:rsidR="00B153B1" w:rsidRDefault="00B153B1" w:rsidP="00B153B1"/>
        </w:tc>
        <w:tc>
          <w:tcPr>
            <w:tcW w:w="3824" w:type="dxa"/>
            <w:gridSpan w:val="4"/>
            <w:shd w:val="clear" w:color="auto" w:fill="CADEE5" w:themeFill="background2"/>
            <w:vAlign w:val="bottom"/>
          </w:tcPr>
          <w:p w14:paraId="0DA0E686" w14:textId="77777777" w:rsidR="00B153B1" w:rsidRDefault="00000000" w:rsidP="00B153B1">
            <w:pPr>
              <w:pStyle w:val="Heading3"/>
            </w:pPr>
            <w:sdt>
              <w:sdtPr>
                <w:id w:val="-2075571490"/>
                <w:placeholder>
                  <w:docPart w:val="3421FE887B2645FE87255FF574E39F1C"/>
                </w:placeholder>
                <w:temporary/>
                <w:showingPlcHdr/>
                <w15:appearance w15:val="hidden"/>
              </w:sdtPr>
              <w:sdtContent>
                <w:r w:rsidR="00B153B1" w:rsidRPr="00AD0DDD">
                  <w:t>Education</w:t>
                </w:r>
              </w:sdtContent>
            </w:sdt>
          </w:p>
        </w:tc>
      </w:tr>
      <w:tr w:rsidR="00B153B1" w14:paraId="2BA6F96B" w14:textId="77777777" w:rsidTr="00B153B1">
        <w:trPr>
          <w:trHeight w:val="1684"/>
        </w:trPr>
        <w:tc>
          <w:tcPr>
            <w:tcW w:w="6946" w:type="dxa"/>
            <w:gridSpan w:val="6"/>
            <w:tcBorders>
              <w:bottom w:val="single" w:sz="8" w:space="0" w:color="2C3B57" w:themeColor="text2"/>
            </w:tcBorders>
          </w:tcPr>
          <w:p w14:paraId="24EE08EA" w14:textId="77777777" w:rsidR="00B153B1" w:rsidRDefault="00B153B1" w:rsidP="00B153B1">
            <w:pPr>
              <w:pStyle w:val="Dates"/>
              <w:ind w:left="0"/>
            </w:pPr>
          </w:p>
          <w:p w14:paraId="5AD8AD28" w14:textId="73C83DDE" w:rsidR="00B153B1" w:rsidRDefault="00B153B1" w:rsidP="00B153B1">
            <w:pPr>
              <w:pStyle w:val="Text"/>
            </w:pPr>
            <w:r>
              <w:t xml:space="preserve">Student Assistant </w:t>
            </w:r>
            <w:r>
              <w:sym w:font="Wingdings" w:char="F09F"/>
            </w:r>
            <w:r>
              <w:t xml:space="preserve"> Georgia State University, Atlanta</w:t>
            </w:r>
            <w:r w:rsidR="00457CF0">
              <w:t>,</w:t>
            </w:r>
            <w:r>
              <w:t xml:space="preserve"> GA </w:t>
            </w:r>
            <w:r>
              <w:sym w:font="Wingdings" w:char="F09F"/>
            </w:r>
            <w:r>
              <w:t xml:space="preserve"> </w:t>
            </w:r>
            <w:r w:rsidR="00F6096A">
              <w:t xml:space="preserve">Feb </w:t>
            </w:r>
            <w:r>
              <w:t>2019</w:t>
            </w:r>
            <w:r w:rsidR="00F6096A">
              <w:t xml:space="preserve"> – May 2019</w:t>
            </w:r>
          </w:p>
          <w:p w14:paraId="4577C18E" w14:textId="77777777" w:rsidR="00B153B1" w:rsidRDefault="00B153B1" w:rsidP="00B153B1">
            <w:pPr>
              <w:pStyle w:val="Text"/>
              <w:numPr>
                <w:ilvl w:val="0"/>
                <w:numId w:val="16"/>
              </w:numPr>
            </w:pPr>
            <w:r w:rsidRPr="009B5916">
              <w:t>Provided exceptional customer service</w:t>
            </w:r>
          </w:p>
          <w:p w14:paraId="1E493F40" w14:textId="77777777" w:rsidR="00B153B1" w:rsidRDefault="00B153B1" w:rsidP="00B153B1">
            <w:pPr>
              <w:pStyle w:val="Text"/>
              <w:numPr>
                <w:ilvl w:val="0"/>
                <w:numId w:val="16"/>
              </w:numPr>
            </w:pPr>
            <w:r w:rsidRPr="009B5916">
              <w:t xml:space="preserve">Performed multiple tasks efficiently under heavy time constraints </w:t>
            </w:r>
            <w:r>
              <w:t>with minimal supervision</w:t>
            </w:r>
          </w:p>
          <w:p w14:paraId="7B0C4BD8" w14:textId="77777777" w:rsidR="00B153B1" w:rsidRPr="009B5916" w:rsidRDefault="00B153B1" w:rsidP="00B153B1">
            <w:pPr>
              <w:pStyle w:val="Text"/>
              <w:numPr>
                <w:ilvl w:val="0"/>
                <w:numId w:val="16"/>
              </w:numPr>
            </w:pPr>
            <w:r>
              <w:t>Demonstrated understanding of and compliance with policies and procedures</w:t>
            </w:r>
          </w:p>
          <w:p w14:paraId="6A1EB617" w14:textId="7DDABDEB" w:rsidR="00B153B1" w:rsidRPr="0081086D" w:rsidRDefault="00B153B1" w:rsidP="00B153B1">
            <w:pPr>
              <w:pStyle w:val="Text"/>
              <w:rPr>
                <w:i/>
                <w:iCs/>
              </w:rPr>
            </w:pPr>
          </w:p>
        </w:tc>
        <w:tc>
          <w:tcPr>
            <w:tcW w:w="20" w:type="dxa"/>
            <w:vMerge w:val="restart"/>
            <w:vAlign w:val="center"/>
          </w:tcPr>
          <w:p w14:paraId="373C7F07" w14:textId="77777777" w:rsidR="00B153B1" w:rsidRDefault="00B153B1" w:rsidP="00B153B1"/>
        </w:tc>
        <w:tc>
          <w:tcPr>
            <w:tcW w:w="3824" w:type="dxa"/>
            <w:gridSpan w:val="4"/>
            <w:vMerge w:val="restart"/>
            <w:shd w:val="clear" w:color="auto" w:fill="CADEE5" w:themeFill="background2"/>
          </w:tcPr>
          <w:p w14:paraId="26E1EDE3" w14:textId="6AEC78FC" w:rsidR="00B153B1" w:rsidRPr="009B5916" w:rsidRDefault="00B153B1" w:rsidP="00B153B1">
            <w:pPr>
              <w:pStyle w:val="Text"/>
              <w:rPr>
                <w:b/>
                <w:bCs/>
              </w:rPr>
            </w:pPr>
            <w:r w:rsidRPr="009B5916">
              <w:rPr>
                <w:b/>
                <w:bCs/>
              </w:rPr>
              <w:t>Georgia State University</w:t>
            </w:r>
          </w:p>
          <w:p w14:paraId="4E7B88CD" w14:textId="5F3399A6" w:rsidR="00B153B1" w:rsidRDefault="00B153B1" w:rsidP="00B153B1">
            <w:pPr>
              <w:pStyle w:val="Text"/>
            </w:pPr>
            <w:r w:rsidRPr="009B5916">
              <w:t>Atlanta, GA</w:t>
            </w:r>
          </w:p>
          <w:p w14:paraId="763D8640" w14:textId="18B06E3C" w:rsidR="00B153B1" w:rsidRDefault="00B153B1" w:rsidP="00B153B1">
            <w:pPr>
              <w:pStyle w:val="Text"/>
              <w:rPr>
                <w:i/>
                <w:iCs/>
              </w:rPr>
            </w:pPr>
            <w:r w:rsidRPr="002D358D">
              <w:rPr>
                <w:i/>
                <w:iCs/>
              </w:rPr>
              <w:t>Computer Science Degree (graduat</w:t>
            </w:r>
            <w:r>
              <w:rPr>
                <w:i/>
                <w:iCs/>
              </w:rPr>
              <w:t>ed</w:t>
            </w:r>
            <w:r w:rsidRPr="002D358D">
              <w:rPr>
                <w:i/>
                <w:iCs/>
              </w:rPr>
              <w:t xml:space="preserve"> Dec 2022)</w:t>
            </w:r>
          </w:p>
          <w:p w14:paraId="4381B390" w14:textId="04941E2B" w:rsidR="00B153B1" w:rsidRDefault="00B153B1" w:rsidP="00B153B1">
            <w:pPr>
              <w:pStyle w:val="Text"/>
              <w:rPr>
                <w:i/>
                <w:iCs/>
              </w:rPr>
            </w:pPr>
            <w:r>
              <w:rPr>
                <w:i/>
                <w:iCs/>
              </w:rPr>
              <w:t>3.07 GPA</w:t>
            </w:r>
          </w:p>
          <w:p w14:paraId="1797C596" w14:textId="7A9B6A78" w:rsidR="00B153B1" w:rsidRDefault="00B153B1" w:rsidP="00B153B1">
            <w:pPr>
              <w:pStyle w:val="Text"/>
              <w:rPr>
                <w:i/>
                <w:iCs/>
              </w:rPr>
            </w:pPr>
          </w:p>
          <w:p w14:paraId="3D02C49C" w14:textId="6E189BC3" w:rsidR="00B153B1" w:rsidRDefault="00B153B1" w:rsidP="00B153B1">
            <w:pPr>
              <w:pStyle w:val="Text"/>
              <w:rPr>
                <w:b/>
                <w:bCs/>
              </w:rPr>
            </w:pPr>
            <w:r w:rsidRPr="0095514B">
              <w:rPr>
                <w:b/>
                <w:bCs/>
              </w:rPr>
              <w:t>Parkview High School</w:t>
            </w:r>
          </w:p>
          <w:p w14:paraId="0B8BF48B" w14:textId="61343855" w:rsidR="00B153B1" w:rsidRDefault="00B153B1" w:rsidP="00B153B1">
            <w:pPr>
              <w:pStyle w:val="Text"/>
            </w:pPr>
            <w:r w:rsidRPr="0095514B">
              <w:t>Lilburn, GA</w:t>
            </w:r>
          </w:p>
          <w:p w14:paraId="2A839914" w14:textId="6FFB24E1" w:rsidR="00B153B1" w:rsidRPr="003122DD" w:rsidRDefault="00B153B1" w:rsidP="00B153B1">
            <w:pPr>
              <w:pStyle w:val="Text"/>
              <w:rPr>
                <w:i/>
                <w:iCs/>
              </w:rPr>
            </w:pPr>
            <w:r w:rsidRPr="003122DD">
              <w:rPr>
                <w:i/>
                <w:iCs/>
              </w:rPr>
              <w:t>High School Diploma</w:t>
            </w:r>
          </w:p>
          <w:p w14:paraId="12E749AB" w14:textId="77777777" w:rsidR="00B153B1" w:rsidRDefault="00B153B1" w:rsidP="00B153B1">
            <w:pPr>
              <w:pStyle w:val="Text"/>
            </w:pPr>
          </w:p>
          <w:p w14:paraId="4E01EB41" w14:textId="02EB1691" w:rsidR="00B153B1" w:rsidRDefault="00B153B1" w:rsidP="00B153B1">
            <w:pPr>
              <w:pStyle w:val="Heading3"/>
            </w:pPr>
            <w:r>
              <w:t>technical skills</w:t>
            </w:r>
          </w:p>
          <w:p w14:paraId="02D21FCC" w14:textId="01287F73" w:rsidR="00B153B1" w:rsidRPr="003122DD" w:rsidRDefault="00B153B1" w:rsidP="00B153B1">
            <w:pPr>
              <w:pStyle w:val="ListParagraph"/>
              <w:rPr>
                <w:rFonts w:asciiTheme="minorHAnsi" w:hAnsiTheme="minorHAnsi" w:cstheme="minorHAnsi"/>
                <w:b/>
                <w:bCs/>
                <w:color w:val="404040" w:themeColor="text1" w:themeTint="BF"/>
              </w:rPr>
            </w:pPr>
            <w:r w:rsidRPr="003122DD">
              <w:rPr>
                <w:rFonts w:asciiTheme="minorHAnsi" w:hAnsiTheme="minorHAnsi" w:cstheme="minorHAnsi"/>
                <w:b/>
                <w:bCs/>
                <w:caps w:val="0"/>
                <w:color w:val="404040" w:themeColor="text1" w:themeTint="BF"/>
              </w:rPr>
              <w:t xml:space="preserve">Programming Languages </w:t>
            </w:r>
          </w:p>
          <w:p w14:paraId="628CE8F5" w14:textId="09247991" w:rsidR="00B153B1" w:rsidRPr="00671368" w:rsidRDefault="00B153B1" w:rsidP="00B153B1">
            <w:pPr>
              <w:ind w:left="527" w:hanging="357"/>
              <w:rPr>
                <w:color w:val="404040" w:themeColor="text1" w:themeTint="BF"/>
                <w:sz w:val="22"/>
                <w:szCs w:val="28"/>
              </w:rPr>
            </w:pPr>
            <w:r>
              <w:rPr>
                <w:color w:val="404040" w:themeColor="text1" w:themeTint="BF"/>
                <w:sz w:val="22"/>
                <w:szCs w:val="28"/>
              </w:rPr>
              <w:t xml:space="preserve">      </w:t>
            </w:r>
            <w:r w:rsidRPr="00671368">
              <w:rPr>
                <w:color w:val="404040" w:themeColor="text1" w:themeTint="BF"/>
                <w:sz w:val="22"/>
                <w:szCs w:val="28"/>
              </w:rPr>
              <w:t>JAVA, PYTHON, C#, HTML/JavaScript/CSS</w:t>
            </w:r>
            <w:r>
              <w:rPr>
                <w:color w:val="404040" w:themeColor="text1" w:themeTint="BF"/>
                <w:sz w:val="22"/>
                <w:szCs w:val="28"/>
              </w:rPr>
              <w:t>, C</w:t>
            </w:r>
          </w:p>
          <w:p w14:paraId="6244BBD2" w14:textId="5AD1D3C6" w:rsidR="00B153B1" w:rsidRPr="003122DD" w:rsidRDefault="00B153B1" w:rsidP="00B153B1">
            <w:pPr>
              <w:pStyle w:val="ListParagraph"/>
              <w:rPr>
                <w:rFonts w:asciiTheme="minorHAnsi" w:hAnsiTheme="minorHAnsi" w:cstheme="minorHAnsi"/>
                <w:b/>
                <w:bCs/>
                <w:color w:val="404040" w:themeColor="text1" w:themeTint="BF"/>
              </w:rPr>
            </w:pPr>
            <w:r w:rsidRPr="003122DD">
              <w:rPr>
                <w:rFonts w:asciiTheme="minorHAnsi" w:hAnsiTheme="minorHAnsi" w:cstheme="minorHAnsi"/>
                <w:b/>
                <w:bCs/>
                <w:caps w:val="0"/>
                <w:color w:val="404040" w:themeColor="text1" w:themeTint="BF"/>
              </w:rPr>
              <w:t>Development Tools</w:t>
            </w:r>
          </w:p>
          <w:p w14:paraId="67D13365" w14:textId="3E5D0FD9" w:rsidR="00B153B1" w:rsidRPr="00B81576" w:rsidRDefault="00B153B1" w:rsidP="00B153B1">
            <w:pPr>
              <w:pStyle w:val="ListParagraph"/>
              <w:numPr>
                <w:ilvl w:val="1"/>
                <w:numId w:val="11"/>
              </w:numPr>
              <w:spacing w:line="276" w:lineRule="auto"/>
              <w:ind w:left="780" w:hanging="270"/>
              <w:rPr>
                <w:rFonts w:asciiTheme="minorHAnsi" w:hAnsiTheme="minorHAnsi" w:cstheme="minorHAnsi"/>
                <w:color w:val="404040" w:themeColor="text1" w:themeTint="BF"/>
              </w:rPr>
            </w:pPr>
            <w:r w:rsidRPr="003122DD">
              <w:rPr>
                <w:rFonts w:asciiTheme="minorHAnsi" w:hAnsiTheme="minorHAnsi" w:cstheme="minorHAnsi"/>
                <w:color w:val="404040" w:themeColor="text1" w:themeTint="BF"/>
              </w:rPr>
              <w:t xml:space="preserve">VSCode </w:t>
            </w:r>
          </w:p>
          <w:p w14:paraId="61A57FD3" w14:textId="31857473" w:rsidR="00B153B1" w:rsidRPr="003122DD" w:rsidRDefault="00B153B1" w:rsidP="00B153B1">
            <w:pPr>
              <w:pStyle w:val="ListParagraph"/>
              <w:numPr>
                <w:ilvl w:val="1"/>
                <w:numId w:val="11"/>
              </w:numPr>
              <w:spacing w:line="276" w:lineRule="auto"/>
              <w:ind w:left="780" w:hanging="270"/>
              <w:rPr>
                <w:rFonts w:asciiTheme="minorHAnsi" w:hAnsiTheme="minorHAnsi" w:cstheme="minorHAnsi"/>
                <w:color w:val="404040" w:themeColor="text1" w:themeTint="BF"/>
              </w:rPr>
            </w:pPr>
            <w:r w:rsidRPr="003122DD">
              <w:rPr>
                <w:rFonts w:asciiTheme="minorHAnsi" w:hAnsiTheme="minorHAnsi" w:cstheme="minorHAnsi"/>
                <w:color w:val="404040" w:themeColor="text1" w:themeTint="BF"/>
              </w:rPr>
              <w:t xml:space="preserve">Intellij </w:t>
            </w:r>
          </w:p>
          <w:p w14:paraId="7F25306B" w14:textId="446D81F6" w:rsidR="00B153B1" w:rsidRDefault="00B153B1" w:rsidP="00B153B1">
            <w:pPr>
              <w:pStyle w:val="ListParagraph"/>
              <w:numPr>
                <w:ilvl w:val="1"/>
                <w:numId w:val="11"/>
              </w:numPr>
              <w:spacing w:line="276" w:lineRule="auto"/>
              <w:ind w:left="780" w:hanging="270"/>
              <w:rPr>
                <w:rFonts w:asciiTheme="minorHAnsi" w:hAnsiTheme="minorHAnsi" w:cstheme="minorHAnsi"/>
                <w:color w:val="404040" w:themeColor="text1" w:themeTint="BF"/>
              </w:rPr>
            </w:pPr>
            <w:r w:rsidRPr="003122DD">
              <w:rPr>
                <w:rFonts w:asciiTheme="minorHAnsi" w:hAnsiTheme="minorHAnsi" w:cstheme="minorHAnsi"/>
                <w:color w:val="404040" w:themeColor="text1" w:themeTint="BF"/>
              </w:rPr>
              <w:t>Pycharm</w:t>
            </w:r>
          </w:p>
          <w:p w14:paraId="7BEB55C3" w14:textId="68C4293B" w:rsidR="00B153B1" w:rsidRPr="003122DD" w:rsidRDefault="00B153B1" w:rsidP="00B153B1">
            <w:pPr>
              <w:pStyle w:val="ListParagraph"/>
              <w:numPr>
                <w:ilvl w:val="1"/>
                <w:numId w:val="11"/>
              </w:numPr>
              <w:spacing w:line="276" w:lineRule="auto"/>
              <w:ind w:left="780" w:hanging="270"/>
              <w:rPr>
                <w:rFonts w:asciiTheme="minorHAnsi" w:hAnsiTheme="minorHAnsi" w:cstheme="minorHAnsi"/>
                <w:color w:val="404040" w:themeColor="text1" w:themeTint="BF"/>
              </w:rPr>
            </w:pPr>
            <w:r>
              <w:rPr>
                <w:rFonts w:asciiTheme="minorHAnsi" w:hAnsiTheme="minorHAnsi" w:cstheme="minorHAnsi"/>
                <w:color w:val="404040" w:themeColor="text1" w:themeTint="BF"/>
              </w:rPr>
              <w:t>Git</w:t>
            </w:r>
          </w:p>
          <w:p w14:paraId="382D8BA2" w14:textId="51CA9C83" w:rsidR="00B153B1" w:rsidRPr="003122DD" w:rsidRDefault="00B153B1" w:rsidP="00B153B1">
            <w:pPr>
              <w:pStyle w:val="ListParagraph"/>
              <w:rPr>
                <w:rFonts w:asciiTheme="minorHAnsi" w:hAnsiTheme="minorHAnsi" w:cstheme="minorHAnsi"/>
                <w:b/>
                <w:bCs/>
                <w:color w:val="404040" w:themeColor="text1" w:themeTint="BF"/>
              </w:rPr>
            </w:pPr>
            <w:r w:rsidRPr="003122DD">
              <w:rPr>
                <w:rFonts w:asciiTheme="minorHAnsi" w:hAnsiTheme="minorHAnsi" w:cstheme="minorHAnsi"/>
                <w:b/>
                <w:bCs/>
                <w:caps w:val="0"/>
                <w:color w:val="404040" w:themeColor="text1" w:themeTint="BF"/>
              </w:rPr>
              <w:t>Computer Hardware Installation, Upgrade, And Repair</w:t>
            </w:r>
          </w:p>
          <w:p w14:paraId="6F9FC1F5" w14:textId="77777777" w:rsidR="00B153B1" w:rsidRPr="00097248" w:rsidRDefault="00B153B1" w:rsidP="00B153B1">
            <w:pPr>
              <w:ind w:left="527" w:hanging="357"/>
            </w:pPr>
          </w:p>
          <w:p w14:paraId="74A965A5" w14:textId="77777777" w:rsidR="00B153B1" w:rsidRDefault="00000000" w:rsidP="00B153B1">
            <w:pPr>
              <w:pStyle w:val="Heading3"/>
            </w:pPr>
            <w:sdt>
              <w:sdtPr>
                <w:id w:val="1387539318"/>
                <w:placeholder>
                  <w:docPart w:val="46EF3EB787344C4DA5D1109323DF4743"/>
                </w:placeholder>
                <w:temporary/>
                <w:showingPlcHdr/>
                <w15:appearance w15:val="hidden"/>
              </w:sdtPr>
              <w:sdtContent>
                <w:r w:rsidR="00B153B1" w:rsidRPr="00AD0DDD">
                  <w:t>AWARDS</w:t>
                </w:r>
              </w:sdtContent>
            </w:sdt>
          </w:p>
          <w:p w14:paraId="45E890BF" w14:textId="5349046F" w:rsidR="00B153B1" w:rsidRPr="0039798D" w:rsidRDefault="00B153B1" w:rsidP="00B153B1">
            <w:pPr>
              <w:pStyle w:val="ListParagraph"/>
              <w:rPr>
                <w:rFonts w:asciiTheme="minorHAnsi" w:hAnsiTheme="minorHAnsi" w:cstheme="minorHAnsi"/>
                <w:color w:val="404040" w:themeColor="text1" w:themeTint="BF"/>
              </w:rPr>
            </w:pPr>
            <w:r w:rsidRPr="0039798D">
              <w:rPr>
                <w:rFonts w:asciiTheme="minorHAnsi" w:hAnsiTheme="minorHAnsi" w:cstheme="minorHAnsi"/>
                <w:caps w:val="0"/>
                <w:color w:val="404040" w:themeColor="text1" w:themeTint="BF"/>
              </w:rPr>
              <w:t>Dean’s List Fall 2018 - Spring 2019</w:t>
            </w:r>
          </w:p>
          <w:p w14:paraId="0605DA3D" w14:textId="214D80D5" w:rsidR="00B153B1" w:rsidRPr="0039798D" w:rsidRDefault="00B153B1" w:rsidP="00B153B1">
            <w:pPr>
              <w:pStyle w:val="ListParagraph"/>
              <w:rPr>
                <w:rFonts w:asciiTheme="minorHAnsi" w:hAnsiTheme="minorHAnsi" w:cstheme="minorHAnsi"/>
                <w:color w:val="404040" w:themeColor="text1" w:themeTint="BF"/>
              </w:rPr>
            </w:pPr>
            <w:r w:rsidRPr="0039798D">
              <w:rPr>
                <w:rFonts w:asciiTheme="minorHAnsi" w:hAnsiTheme="minorHAnsi" w:cstheme="minorHAnsi"/>
                <w:caps w:val="0"/>
                <w:color w:val="404040" w:themeColor="text1" w:themeTint="BF"/>
              </w:rPr>
              <w:t>President’s List Fall 2019 -Spring 2020</w:t>
            </w:r>
          </w:p>
          <w:p w14:paraId="6D4C8569" w14:textId="3BD914D3" w:rsidR="00B153B1" w:rsidRPr="00AD0DDD" w:rsidRDefault="00B153B1" w:rsidP="00B153B1">
            <w:pPr>
              <w:ind w:left="170"/>
            </w:pPr>
          </w:p>
        </w:tc>
      </w:tr>
      <w:tr w:rsidR="00B153B1" w14:paraId="49E18B68" w14:textId="77777777" w:rsidTr="00B153B1">
        <w:trPr>
          <w:trHeight w:val="567"/>
        </w:trPr>
        <w:tc>
          <w:tcPr>
            <w:tcW w:w="6946" w:type="dxa"/>
            <w:gridSpan w:val="6"/>
            <w:tcBorders>
              <w:top w:val="single" w:sz="8" w:space="0" w:color="2C3B57" w:themeColor="text2"/>
            </w:tcBorders>
          </w:tcPr>
          <w:p w14:paraId="3FBB437B" w14:textId="6BDA63F6" w:rsidR="00B153B1" w:rsidRDefault="00B153B1" w:rsidP="00B153B1">
            <w:pPr>
              <w:pStyle w:val="Heading3"/>
            </w:pPr>
            <w:r>
              <w:t>Projects</w:t>
            </w:r>
          </w:p>
        </w:tc>
        <w:tc>
          <w:tcPr>
            <w:tcW w:w="20" w:type="dxa"/>
            <w:vMerge/>
            <w:tcBorders>
              <w:bottom w:val="single" w:sz="8" w:space="0" w:color="2C3B57" w:themeColor="text2"/>
            </w:tcBorders>
            <w:vAlign w:val="center"/>
          </w:tcPr>
          <w:p w14:paraId="0E1895B6" w14:textId="77777777" w:rsidR="00B153B1" w:rsidRDefault="00B153B1" w:rsidP="00B153B1"/>
        </w:tc>
        <w:tc>
          <w:tcPr>
            <w:tcW w:w="3824" w:type="dxa"/>
            <w:gridSpan w:val="4"/>
            <w:vMerge/>
            <w:shd w:val="clear" w:color="auto" w:fill="CADEE5" w:themeFill="background2"/>
            <w:vAlign w:val="center"/>
          </w:tcPr>
          <w:p w14:paraId="60341A4B" w14:textId="77777777" w:rsidR="00B153B1" w:rsidRDefault="00B153B1" w:rsidP="00B153B1"/>
        </w:tc>
      </w:tr>
      <w:tr w:rsidR="00B153B1" w14:paraId="567B8643" w14:textId="77777777" w:rsidTr="00B153B1">
        <w:trPr>
          <w:trHeight w:val="567"/>
        </w:trPr>
        <w:tc>
          <w:tcPr>
            <w:tcW w:w="6946" w:type="dxa"/>
            <w:gridSpan w:val="6"/>
            <w:tcBorders>
              <w:bottom w:val="single" w:sz="8" w:space="0" w:color="2C3B57" w:themeColor="text2"/>
            </w:tcBorders>
            <w:vAlign w:val="bottom"/>
          </w:tcPr>
          <w:p w14:paraId="03391248" w14:textId="77777777" w:rsidR="00B153B1" w:rsidRDefault="00B153B1" w:rsidP="00B153B1">
            <w:pPr>
              <w:pStyle w:val="Text"/>
            </w:pPr>
            <w:r>
              <w:t>Grapple Adventure</w:t>
            </w:r>
          </w:p>
          <w:p w14:paraId="67560ED9" w14:textId="20CE792F" w:rsidR="00B153B1" w:rsidRPr="0081086D" w:rsidRDefault="00000000" w:rsidP="00B153B1">
            <w:pPr>
              <w:pStyle w:val="Text"/>
              <w:rPr>
                <w:sz w:val="20"/>
                <w:szCs w:val="20"/>
              </w:rPr>
            </w:pPr>
            <w:hyperlink r:id="rId18" w:history="1">
              <w:r w:rsidR="00B153B1" w:rsidRPr="0081086D">
                <w:rPr>
                  <w:rStyle w:val="Hyperlink"/>
                  <w:sz w:val="20"/>
                  <w:szCs w:val="20"/>
                </w:rPr>
                <w:t>https://github.com/jmitchell8441/FInal-Project-3D-Compuiter-Graphics</w:t>
              </w:r>
            </w:hyperlink>
          </w:p>
          <w:p w14:paraId="136C7844" w14:textId="5094E799" w:rsidR="00B153B1" w:rsidRDefault="00B153B1" w:rsidP="00B153B1">
            <w:pPr>
              <w:pStyle w:val="Text"/>
              <w:numPr>
                <w:ilvl w:val="0"/>
                <w:numId w:val="19"/>
              </w:numPr>
            </w:pPr>
            <w:r>
              <w:t>Worked on my own to make a video game in Unity using a grappling mechanic and a physics engine made</w:t>
            </w:r>
          </w:p>
          <w:p w14:paraId="70DBB891" w14:textId="5571FA10" w:rsidR="00B153B1" w:rsidRDefault="00B153B1" w:rsidP="00B153B1">
            <w:pPr>
              <w:pStyle w:val="Text"/>
              <w:numPr>
                <w:ilvl w:val="0"/>
                <w:numId w:val="19"/>
              </w:numPr>
            </w:pPr>
            <w:r>
              <w:t>Used C# to code all of the game</w:t>
            </w:r>
          </w:p>
          <w:p w14:paraId="67BBB668" w14:textId="77777777" w:rsidR="00B153B1" w:rsidRDefault="00B153B1" w:rsidP="00B153B1">
            <w:pPr>
              <w:pStyle w:val="Text"/>
              <w:numPr>
                <w:ilvl w:val="0"/>
                <w:numId w:val="19"/>
              </w:numPr>
            </w:pPr>
            <w:r>
              <w:t>Had to create my own physics and used raycasting to make a grappling mechanic and wall running mechanic.</w:t>
            </w:r>
          </w:p>
          <w:p w14:paraId="33E82DC5" w14:textId="7CB66F35" w:rsidR="00B153B1" w:rsidRDefault="00B153B1" w:rsidP="00B153B1">
            <w:pPr>
              <w:pStyle w:val="Text"/>
            </w:pPr>
            <w:r>
              <w:t>15 Piece Puzzle Project</w:t>
            </w:r>
          </w:p>
          <w:p w14:paraId="78E499A0" w14:textId="36202C1F" w:rsidR="00B153B1" w:rsidRPr="00671368" w:rsidRDefault="00000000" w:rsidP="00B153B1">
            <w:pPr>
              <w:pStyle w:val="Text"/>
              <w:rPr>
                <w:sz w:val="20"/>
                <w:szCs w:val="22"/>
              </w:rPr>
            </w:pPr>
            <w:hyperlink r:id="rId19" w:history="1">
              <w:r w:rsidR="00B153B1" w:rsidRPr="00671368">
                <w:rPr>
                  <w:rStyle w:val="Hyperlink"/>
                  <w:sz w:val="20"/>
                  <w:szCs w:val="22"/>
                </w:rPr>
                <w:t>https://github.com/jmitchell8441/15piecepuzzle</w:t>
              </w:r>
            </w:hyperlink>
          </w:p>
          <w:p w14:paraId="595CCD2B" w14:textId="77777777" w:rsidR="00B153B1" w:rsidRDefault="00B153B1" w:rsidP="00B153B1">
            <w:pPr>
              <w:pStyle w:val="Text"/>
              <w:numPr>
                <w:ilvl w:val="0"/>
                <w:numId w:val="21"/>
              </w:numPr>
            </w:pPr>
            <w:r>
              <w:t>A group project made with HTML, JavaScript, and a bit of CSS to make a 15 piece puzzle</w:t>
            </w:r>
          </w:p>
          <w:p w14:paraId="7280A61C" w14:textId="2ED5B174" w:rsidR="00B153B1" w:rsidRDefault="00B153B1" w:rsidP="00B153B1">
            <w:pPr>
              <w:pStyle w:val="Text"/>
              <w:numPr>
                <w:ilvl w:val="0"/>
                <w:numId w:val="21"/>
              </w:numPr>
            </w:pPr>
            <w:r>
              <w:t>Used the scrum process to go about this project with group</w:t>
            </w:r>
          </w:p>
          <w:p w14:paraId="3F988D57" w14:textId="77777777" w:rsidR="00B153B1" w:rsidRDefault="00B153B1" w:rsidP="00B153B1">
            <w:pPr>
              <w:pStyle w:val="Text"/>
            </w:pPr>
            <w:r>
              <w:t>Hangman PHP Project</w:t>
            </w:r>
          </w:p>
          <w:p w14:paraId="7FE5667B" w14:textId="407ED213" w:rsidR="00B153B1" w:rsidRDefault="00000000" w:rsidP="00B153B1">
            <w:pPr>
              <w:pStyle w:val="Text"/>
              <w:rPr>
                <w:color w:val="000000" w:themeColor="text1"/>
                <w:sz w:val="20"/>
                <w:szCs w:val="22"/>
              </w:rPr>
            </w:pPr>
            <w:hyperlink r:id="rId20" w:history="1">
              <w:r w:rsidR="00B153B1" w:rsidRPr="00F149FC">
                <w:rPr>
                  <w:rStyle w:val="Hyperlink"/>
                  <w:sz w:val="20"/>
                  <w:szCs w:val="22"/>
                </w:rPr>
                <w:t>https://github.com/jmitchell8441/php-hangman</w:t>
              </w:r>
            </w:hyperlink>
          </w:p>
          <w:p w14:paraId="31705F22" w14:textId="4D2852EB" w:rsidR="00B153B1" w:rsidRDefault="00B153B1" w:rsidP="00B153B1">
            <w:pPr>
              <w:pStyle w:val="Text"/>
              <w:numPr>
                <w:ilvl w:val="0"/>
                <w:numId w:val="24"/>
              </w:numPr>
            </w:pPr>
            <w:r>
              <w:t>A group project that uses PHP, HTML, and CSS in order to complete project</w:t>
            </w:r>
          </w:p>
          <w:p w14:paraId="1D8C2E21" w14:textId="0550EFDC" w:rsidR="00B153B1" w:rsidRPr="00560EA0" w:rsidRDefault="00B153B1" w:rsidP="00B153B1">
            <w:pPr>
              <w:pStyle w:val="Text"/>
              <w:numPr>
                <w:ilvl w:val="0"/>
                <w:numId w:val="24"/>
              </w:numPr>
            </w:pPr>
            <w:r>
              <w:t>Used the scrum process in order to proceed with working to the goal with group members.</w:t>
            </w:r>
          </w:p>
        </w:tc>
        <w:tc>
          <w:tcPr>
            <w:tcW w:w="20" w:type="dxa"/>
            <w:vMerge/>
            <w:tcBorders>
              <w:top w:val="single" w:sz="8" w:space="0" w:color="2C3B57" w:themeColor="text2"/>
            </w:tcBorders>
            <w:vAlign w:val="center"/>
          </w:tcPr>
          <w:p w14:paraId="25D25E3D" w14:textId="77777777" w:rsidR="00B153B1" w:rsidRDefault="00B153B1" w:rsidP="00B153B1"/>
        </w:tc>
        <w:tc>
          <w:tcPr>
            <w:tcW w:w="3824" w:type="dxa"/>
            <w:gridSpan w:val="4"/>
            <w:vMerge/>
            <w:shd w:val="clear" w:color="auto" w:fill="CADEE5" w:themeFill="background2"/>
            <w:vAlign w:val="center"/>
          </w:tcPr>
          <w:p w14:paraId="1276111F" w14:textId="77777777" w:rsidR="00B153B1" w:rsidRDefault="00B153B1" w:rsidP="00B153B1"/>
        </w:tc>
      </w:tr>
      <w:tr w:rsidR="00B153B1" w14:paraId="6A816CA7" w14:textId="77777777" w:rsidTr="00B153B1">
        <w:trPr>
          <w:trHeight w:val="567"/>
        </w:trPr>
        <w:tc>
          <w:tcPr>
            <w:tcW w:w="6946" w:type="dxa"/>
            <w:gridSpan w:val="6"/>
            <w:tcBorders>
              <w:top w:val="single" w:sz="8" w:space="0" w:color="2C3B57" w:themeColor="text2"/>
            </w:tcBorders>
          </w:tcPr>
          <w:p w14:paraId="5BDA946D" w14:textId="1214D8C0" w:rsidR="00B153B1" w:rsidRDefault="00B153B1" w:rsidP="00B153B1">
            <w:pPr>
              <w:pStyle w:val="Heading3"/>
            </w:pPr>
            <w:r>
              <w:t xml:space="preserve"> values and interests</w:t>
            </w:r>
          </w:p>
        </w:tc>
        <w:tc>
          <w:tcPr>
            <w:tcW w:w="20" w:type="dxa"/>
            <w:vMerge/>
            <w:tcBorders>
              <w:bottom w:val="single" w:sz="8" w:space="0" w:color="2C3B57" w:themeColor="text2"/>
            </w:tcBorders>
            <w:vAlign w:val="center"/>
          </w:tcPr>
          <w:p w14:paraId="6B7CFC80" w14:textId="77777777" w:rsidR="00B153B1" w:rsidRDefault="00B153B1" w:rsidP="00B153B1"/>
        </w:tc>
        <w:tc>
          <w:tcPr>
            <w:tcW w:w="3824" w:type="dxa"/>
            <w:gridSpan w:val="4"/>
            <w:vMerge/>
            <w:shd w:val="clear" w:color="auto" w:fill="CADEE5" w:themeFill="background2"/>
            <w:vAlign w:val="center"/>
          </w:tcPr>
          <w:p w14:paraId="34EFB1B6" w14:textId="77777777" w:rsidR="00B153B1" w:rsidRDefault="00B153B1" w:rsidP="00B153B1"/>
        </w:tc>
      </w:tr>
      <w:tr w:rsidR="00B153B1" w14:paraId="1D718F3F" w14:textId="77777777" w:rsidTr="00F6096A">
        <w:trPr>
          <w:trHeight w:val="60"/>
        </w:trPr>
        <w:tc>
          <w:tcPr>
            <w:tcW w:w="6946" w:type="dxa"/>
            <w:gridSpan w:val="6"/>
            <w:tcBorders>
              <w:bottom w:val="single" w:sz="8" w:space="0" w:color="2C3B57" w:themeColor="text2"/>
            </w:tcBorders>
            <w:vAlign w:val="bottom"/>
          </w:tcPr>
          <w:p w14:paraId="71938C1F" w14:textId="77777777" w:rsidR="00B153B1" w:rsidRDefault="00B153B1" w:rsidP="00B153B1">
            <w:pPr>
              <w:pStyle w:val="Text"/>
              <w:numPr>
                <w:ilvl w:val="0"/>
                <w:numId w:val="17"/>
              </w:numPr>
            </w:pPr>
            <w:r w:rsidRPr="00097248">
              <w:t xml:space="preserve">Cooperation, Decision Making, Adaptability, Conflict </w:t>
            </w:r>
            <w:r>
              <w:t>Management</w:t>
            </w:r>
            <w:r w:rsidRPr="00097248">
              <w:t xml:space="preserve">, Creativity, Analytical, Compassion, </w:t>
            </w:r>
            <w:r>
              <w:t>Humility</w:t>
            </w:r>
            <w:r w:rsidRPr="00097248">
              <w:t xml:space="preserve">, </w:t>
            </w:r>
            <w:r>
              <w:t>Persistence, Communication, Quick Learner</w:t>
            </w:r>
          </w:p>
          <w:p w14:paraId="44736B49" w14:textId="381EFB99" w:rsidR="00B153B1" w:rsidRDefault="00FB0250" w:rsidP="00B153B1">
            <w:pPr>
              <w:pStyle w:val="Text"/>
              <w:numPr>
                <w:ilvl w:val="0"/>
                <w:numId w:val="17"/>
              </w:numPr>
            </w:pPr>
            <w:r>
              <w:t xml:space="preserve">Coding Apps, </w:t>
            </w:r>
            <w:r w:rsidR="00C34F4D">
              <w:t>Reading</w:t>
            </w:r>
          </w:p>
          <w:p w14:paraId="02324532" w14:textId="78DB59E7" w:rsidR="00B153B1" w:rsidRPr="00560EA0" w:rsidRDefault="00B153B1" w:rsidP="00B153B1">
            <w:pPr>
              <w:pStyle w:val="Text"/>
              <w:ind w:left="0"/>
            </w:pPr>
          </w:p>
        </w:tc>
        <w:tc>
          <w:tcPr>
            <w:tcW w:w="20" w:type="dxa"/>
            <w:vMerge/>
            <w:tcBorders>
              <w:top w:val="single" w:sz="8" w:space="0" w:color="2C3B57" w:themeColor="text2"/>
            </w:tcBorders>
            <w:vAlign w:val="center"/>
          </w:tcPr>
          <w:p w14:paraId="5D9552AC" w14:textId="77777777" w:rsidR="00B153B1" w:rsidRDefault="00B153B1" w:rsidP="00B153B1"/>
        </w:tc>
        <w:tc>
          <w:tcPr>
            <w:tcW w:w="3824" w:type="dxa"/>
            <w:gridSpan w:val="4"/>
            <w:vMerge/>
            <w:shd w:val="clear" w:color="auto" w:fill="CADEE5" w:themeFill="background2"/>
            <w:vAlign w:val="center"/>
          </w:tcPr>
          <w:p w14:paraId="44918394" w14:textId="77777777" w:rsidR="00B153B1" w:rsidRDefault="00B153B1" w:rsidP="00B153B1"/>
        </w:tc>
      </w:tr>
    </w:tbl>
    <w:p w14:paraId="01B942B9" w14:textId="77777777" w:rsidR="00AB03FA" w:rsidRPr="0072459B" w:rsidRDefault="00AB03FA" w:rsidP="0072459B">
      <w:pPr>
        <w:rPr>
          <w:sz w:val="2"/>
          <w:szCs w:val="2"/>
        </w:rPr>
      </w:pPr>
    </w:p>
    <w:sectPr w:rsidR="00AB03FA" w:rsidRPr="0072459B" w:rsidSect="00D06709">
      <w:pgSz w:w="12240" w:h="15840" w:code="1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EBD113" w14:textId="77777777" w:rsidR="00B8041B" w:rsidRDefault="00B8041B" w:rsidP="00DF1CB4">
      <w:r>
        <w:separator/>
      </w:r>
    </w:p>
  </w:endnote>
  <w:endnote w:type="continuationSeparator" w:id="0">
    <w:p w14:paraId="212943CC" w14:textId="77777777" w:rsidR="00B8041B" w:rsidRDefault="00B8041B" w:rsidP="00DF1C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Times New Roman (Headings CS)">
    <w:altName w:val="Times New Roman"/>
    <w:charset w:val="00"/>
    <w:family w:val="roman"/>
    <w:pitch w:val="default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DF3A43" w14:textId="77777777" w:rsidR="00B8041B" w:rsidRDefault="00B8041B" w:rsidP="00DF1CB4">
      <w:r>
        <w:separator/>
      </w:r>
    </w:p>
  </w:footnote>
  <w:footnote w:type="continuationSeparator" w:id="0">
    <w:p w14:paraId="125F6D6B" w14:textId="77777777" w:rsidR="00B8041B" w:rsidRDefault="00B8041B" w:rsidP="00DF1C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1" type="#_x0000_t75" style="width:15pt;height:12.75pt;visibility:visible;mso-wrap-style:square" o:bullet="t">
        <v:imagedata r:id="rId1" o:title=""/>
      </v:shape>
    </w:pict>
  </w:numPicBullet>
  <w:numPicBullet w:numPicBulletId="1">
    <w:pict>
      <v:shape id="_x0000_i1042" type="#_x0000_t75" alt="Phone icon" style="width:13.5pt;height:13.5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" o:bullet="t">
        <v:imagedata r:id="rId2" o:title="" croptop="-2357f" cropbottom="-1414f" cropleft="-4629f" cropright="-5603f"/>
      </v:shape>
    </w:pict>
  </w:numPicBullet>
  <w:numPicBullet w:numPicBulletId="2">
    <w:pict>
      <v:shape id="_x0000_i1043" type="#_x0000_t75" alt="Icon&#10;&#10;Description automatically generated" style="width:45.75pt;height:45pt;visibility:visible;mso-wrap-style:square" o:bullet="t">
        <v:imagedata r:id="rId3" o:title="Icon&#10;&#10;Description automatically generated"/>
      </v:shape>
    </w:pict>
  </w:numPicBullet>
  <w:abstractNum w:abstractNumId="0" w15:restartNumberingAfterBreak="0">
    <w:nsid w:val="FFFFFF7C"/>
    <w:multiLevelType w:val="singleLevel"/>
    <w:tmpl w:val="91387AD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4EC9C9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46A171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15E0E6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028B6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534EA5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C304EF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2344BD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9E4410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A466F7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D0B1150"/>
    <w:multiLevelType w:val="hybridMultilevel"/>
    <w:tmpl w:val="25EC5908"/>
    <w:lvl w:ilvl="0" w:tplc="04090003">
      <w:start w:val="1"/>
      <w:numFmt w:val="bullet"/>
      <w:lvlText w:val="o"/>
      <w:lvlJc w:val="left"/>
      <w:pPr>
        <w:ind w:left="89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11" w15:restartNumberingAfterBreak="0">
    <w:nsid w:val="102F00BD"/>
    <w:multiLevelType w:val="hybridMultilevel"/>
    <w:tmpl w:val="F2E4AF1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132A72CA"/>
    <w:multiLevelType w:val="hybridMultilevel"/>
    <w:tmpl w:val="1A98BD52"/>
    <w:lvl w:ilvl="0" w:tplc="A7EA5B54">
      <w:start w:val="1"/>
      <w:numFmt w:val="bullet"/>
      <w:pStyle w:val="ListParagraph"/>
      <w:lvlText w:val=""/>
      <w:lvlJc w:val="left"/>
      <w:pPr>
        <w:ind w:left="17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3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7" w:hanging="360"/>
      </w:pPr>
      <w:rPr>
        <w:rFonts w:ascii="Wingdings" w:hAnsi="Wingdings" w:hint="default"/>
      </w:rPr>
    </w:lvl>
  </w:abstractNum>
  <w:abstractNum w:abstractNumId="13" w15:restartNumberingAfterBreak="0">
    <w:nsid w:val="14F7735A"/>
    <w:multiLevelType w:val="hybridMultilevel"/>
    <w:tmpl w:val="E1DC38BC"/>
    <w:lvl w:ilvl="0" w:tplc="04090001">
      <w:start w:val="1"/>
      <w:numFmt w:val="bullet"/>
      <w:lvlText w:val=""/>
      <w:lvlJc w:val="left"/>
      <w:pPr>
        <w:ind w:left="89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14" w15:restartNumberingAfterBreak="0">
    <w:nsid w:val="19EC2443"/>
    <w:multiLevelType w:val="hybridMultilevel"/>
    <w:tmpl w:val="C2CA6D3A"/>
    <w:lvl w:ilvl="0" w:tplc="04090001">
      <w:start w:val="1"/>
      <w:numFmt w:val="bullet"/>
      <w:lvlText w:val=""/>
      <w:lvlJc w:val="left"/>
      <w:pPr>
        <w:ind w:left="8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15" w15:restartNumberingAfterBreak="0">
    <w:nsid w:val="20A522D5"/>
    <w:multiLevelType w:val="hybridMultilevel"/>
    <w:tmpl w:val="03029F2C"/>
    <w:lvl w:ilvl="0" w:tplc="04090003">
      <w:start w:val="1"/>
      <w:numFmt w:val="bullet"/>
      <w:lvlText w:val="o"/>
      <w:lvlJc w:val="left"/>
      <w:pPr>
        <w:ind w:left="89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16" w15:restartNumberingAfterBreak="0">
    <w:nsid w:val="35D56D27"/>
    <w:multiLevelType w:val="hybridMultilevel"/>
    <w:tmpl w:val="5AF85FAC"/>
    <w:lvl w:ilvl="0" w:tplc="04090001">
      <w:start w:val="1"/>
      <w:numFmt w:val="bullet"/>
      <w:lvlText w:val=""/>
      <w:lvlJc w:val="left"/>
      <w:pPr>
        <w:ind w:left="53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5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7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90" w:hanging="360"/>
      </w:pPr>
      <w:rPr>
        <w:rFonts w:ascii="Wingdings" w:hAnsi="Wingdings" w:hint="default"/>
      </w:rPr>
    </w:lvl>
  </w:abstractNum>
  <w:abstractNum w:abstractNumId="17" w15:restartNumberingAfterBreak="0">
    <w:nsid w:val="384905ED"/>
    <w:multiLevelType w:val="hybridMultilevel"/>
    <w:tmpl w:val="0A0258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4801C1B"/>
    <w:multiLevelType w:val="hybridMultilevel"/>
    <w:tmpl w:val="D99A7BE4"/>
    <w:lvl w:ilvl="0" w:tplc="04090001">
      <w:start w:val="1"/>
      <w:numFmt w:val="bullet"/>
      <w:lvlText w:val=""/>
      <w:lvlJc w:val="left"/>
      <w:pPr>
        <w:ind w:left="8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19" w15:restartNumberingAfterBreak="0">
    <w:nsid w:val="57CD2DF0"/>
    <w:multiLevelType w:val="hybridMultilevel"/>
    <w:tmpl w:val="22C65F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87F2B4C"/>
    <w:multiLevelType w:val="hybridMultilevel"/>
    <w:tmpl w:val="8C3EA9E6"/>
    <w:lvl w:ilvl="0" w:tplc="04090003">
      <w:start w:val="1"/>
      <w:numFmt w:val="bullet"/>
      <w:lvlText w:val="o"/>
      <w:lvlJc w:val="left"/>
      <w:pPr>
        <w:ind w:left="89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21" w15:restartNumberingAfterBreak="0">
    <w:nsid w:val="688F08E1"/>
    <w:multiLevelType w:val="hybridMultilevel"/>
    <w:tmpl w:val="93D6F7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97A7FFC"/>
    <w:multiLevelType w:val="hybridMultilevel"/>
    <w:tmpl w:val="8E0255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BD44249"/>
    <w:multiLevelType w:val="hybridMultilevel"/>
    <w:tmpl w:val="45FE982E"/>
    <w:lvl w:ilvl="0" w:tplc="04090001">
      <w:start w:val="1"/>
      <w:numFmt w:val="bullet"/>
      <w:lvlText w:val=""/>
      <w:lvlJc w:val="left"/>
      <w:pPr>
        <w:ind w:left="8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num w:numId="1" w16cid:durableId="1636645870">
    <w:abstractNumId w:val="0"/>
  </w:num>
  <w:num w:numId="2" w16cid:durableId="437723292">
    <w:abstractNumId w:val="1"/>
  </w:num>
  <w:num w:numId="3" w16cid:durableId="1123617317">
    <w:abstractNumId w:val="2"/>
  </w:num>
  <w:num w:numId="4" w16cid:durableId="684209638">
    <w:abstractNumId w:val="3"/>
  </w:num>
  <w:num w:numId="5" w16cid:durableId="523518222">
    <w:abstractNumId w:val="8"/>
  </w:num>
  <w:num w:numId="6" w16cid:durableId="535580611">
    <w:abstractNumId w:val="4"/>
  </w:num>
  <w:num w:numId="7" w16cid:durableId="107088344">
    <w:abstractNumId w:val="5"/>
  </w:num>
  <w:num w:numId="8" w16cid:durableId="1733849380">
    <w:abstractNumId w:val="6"/>
  </w:num>
  <w:num w:numId="9" w16cid:durableId="898514300">
    <w:abstractNumId w:val="7"/>
  </w:num>
  <w:num w:numId="10" w16cid:durableId="123933303">
    <w:abstractNumId w:val="9"/>
  </w:num>
  <w:num w:numId="11" w16cid:durableId="674266396">
    <w:abstractNumId w:val="12"/>
  </w:num>
  <w:num w:numId="12" w16cid:durableId="1798184031">
    <w:abstractNumId w:val="13"/>
  </w:num>
  <w:num w:numId="13" w16cid:durableId="1743410304">
    <w:abstractNumId w:val="11"/>
  </w:num>
  <w:num w:numId="14" w16cid:durableId="829753882">
    <w:abstractNumId w:val="16"/>
  </w:num>
  <w:num w:numId="15" w16cid:durableId="1306156018">
    <w:abstractNumId w:val="15"/>
  </w:num>
  <w:num w:numId="16" w16cid:durableId="1345207870">
    <w:abstractNumId w:val="10"/>
  </w:num>
  <w:num w:numId="17" w16cid:durableId="84616356">
    <w:abstractNumId w:val="20"/>
  </w:num>
  <w:num w:numId="18" w16cid:durableId="1824858668">
    <w:abstractNumId w:val="14"/>
  </w:num>
  <w:num w:numId="19" w16cid:durableId="1602373018">
    <w:abstractNumId w:val="22"/>
  </w:num>
  <w:num w:numId="20" w16cid:durableId="187067744">
    <w:abstractNumId w:val="18"/>
  </w:num>
  <w:num w:numId="21" w16cid:durableId="253906924">
    <w:abstractNumId w:val="19"/>
  </w:num>
  <w:num w:numId="22" w16cid:durableId="733282359">
    <w:abstractNumId w:val="23"/>
  </w:num>
  <w:num w:numId="23" w16cid:durableId="913200376">
    <w:abstractNumId w:val="21"/>
  </w:num>
  <w:num w:numId="24" w16cid:durableId="199236303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C6EA4"/>
    <w:rsid w:val="00097248"/>
    <w:rsid w:val="000B109F"/>
    <w:rsid w:val="000C498E"/>
    <w:rsid w:val="000C6EA4"/>
    <w:rsid w:val="001379C1"/>
    <w:rsid w:val="001B322F"/>
    <w:rsid w:val="001C46EE"/>
    <w:rsid w:val="00244E20"/>
    <w:rsid w:val="00261B8F"/>
    <w:rsid w:val="002A7D42"/>
    <w:rsid w:val="002B73E2"/>
    <w:rsid w:val="002D358D"/>
    <w:rsid w:val="002D3AB8"/>
    <w:rsid w:val="002E6D59"/>
    <w:rsid w:val="003122DD"/>
    <w:rsid w:val="003309D6"/>
    <w:rsid w:val="00336F8A"/>
    <w:rsid w:val="0039798D"/>
    <w:rsid w:val="00413477"/>
    <w:rsid w:val="00457CF0"/>
    <w:rsid w:val="00474ABB"/>
    <w:rsid w:val="004A586E"/>
    <w:rsid w:val="004D2C4B"/>
    <w:rsid w:val="00560EA0"/>
    <w:rsid w:val="005E09DE"/>
    <w:rsid w:val="005F3109"/>
    <w:rsid w:val="005F5561"/>
    <w:rsid w:val="00636B28"/>
    <w:rsid w:val="00671368"/>
    <w:rsid w:val="00680892"/>
    <w:rsid w:val="00685064"/>
    <w:rsid w:val="006A1AA1"/>
    <w:rsid w:val="006C60E6"/>
    <w:rsid w:val="0072459B"/>
    <w:rsid w:val="007520BB"/>
    <w:rsid w:val="00793BE7"/>
    <w:rsid w:val="0081086D"/>
    <w:rsid w:val="008A0F80"/>
    <w:rsid w:val="0095514B"/>
    <w:rsid w:val="00961545"/>
    <w:rsid w:val="009835F5"/>
    <w:rsid w:val="009B5916"/>
    <w:rsid w:val="00A048FF"/>
    <w:rsid w:val="00A50551"/>
    <w:rsid w:val="00A520FA"/>
    <w:rsid w:val="00A82FA6"/>
    <w:rsid w:val="00A838E0"/>
    <w:rsid w:val="00AB03FA"/>
    <w:rsid w:val="00AB2892"/>
    <w:rsid w:val="00AD0DDD"/>
    <w:rsid w:val="00AD6FA4"/>
    <w:rsid w:val="00B153B1"/>
    <w:rsid w:val="00B521B1"/>
    <w:rsid w:val="00B8041B"/>
    <w:rsid w:val="00B81576"/>
    <w:rsid w:val="00B9751D"/>
    <w:rsid w:val="00BB4DD9"/>
    <w:rsid w:val="00BC47B7"/>
    <w:rsid w:val="00BE3C60"/>
    <w:rsid w:val="00C161AA"/>
    <w:rsid w:val="00C34F4D"/>
    <w:rsid w:val="00C469E0"/>
    <w:rsid w:val="00CD2C8B"/>
    <w:rsid w:val="00D06709"/>
    <w:rsid w:val="00D420D6"/>
    <w:rsid w:val="00D47626"/>
    <w:rsid w:val="00D74C88"/>
    <w:rsid w:val="00D8400B"/>
    <w:rsid w:val="00D873E2"/>
    <w:rsid w:val="00D93D02"/>
    <w:rsid w:val="00DB50BC"/>
    <w:rsid w:val="00DD561E"/>
    <w:rsid w:val="00DF1CB4"/>
    <w:rsid w:val="00E06861"/>
    <w:rsid w:val="00E14266"/>
    <w:rsid w:val="00ED47E5"/>
    <w:rsid w:val="00F0774A"/>
    <w:rsid w:val="00F429A2"/>
    <w:rsid w:val="00F54B7D"/>
    <w:rsid w:val="00F6096A"/>
    <w:rsid w:val="00FA4DB0"/>
    <w:rsid w:val="00FB0250"/>
    <w:rsid w:val="00FC2F05"/>
    <w:rsid w:val="00FC522A"/>
    <w:rsid w:val="00FD7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26076D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5"/>
    <w:qFormat/>
    <w:rsid w:val="00DF1CB4"/>
    <w:rPr>
      <w:rFonts w:cstheme="minorHAnsi"/>
      <w:sz w:val="20"/>
    </w:rPr>
  </w:style>
  <w:style w:type="paragraph" w:styleId="Heading1">
    <w:name w:val="heading 1"/>
    <w:basedOn w:val="Normal"/>
    <w:next w:val="Normal"/>
    <w:link w:val="Heading1Char"/>
    <w:qFormat/>
    <w:rsid w:val="00FA4DB0"/>
    <w:pPr>
      <w:keepNext/>
      <w:keepLines/>
      <w:jc w:val="center"/>
      <w:outlineLvl w:val="0"/>
    </w:pPr>
    <w:rPr>
      <w:rFonts w:asciiTheme="majorHAnsi" w:eastAsiaTheme="majorEastAsia" w:hAnsiTheme="majorHAnsi" w:cs="Times New Roman (Headings CS)"/>
      <w:b/>
      <w:caps/>
      <w:color w:val="2C3B57" w:themeColor="text2"/>
      <w:sz w:val="90"/>
      <w:szCs w:val="32"/>
    </w:rPr>
  </w:style>
  <w:style w:type="paragraph" w:styleId="Heading2">
    <w:name w:val="heading 2"/>
    <w:basedOn w:val="Normal"/>
    <w:next w:val="Normal"/>
    <w:link w:val="Heading2Char"/>
    <w:uiPriority w:val="1"/>
    <w:qFormat/>
    <w:rsid w:val="00FA4DB0"/>
    <w:pPr>
      <w:keepNext/>
      <w:keepLines/>
      <w:spacing w:before="40"/>
      <w:jc w:val="center"/>
      <w:outlineLvl w:val="1"/>
    </w:pPr>
    <w:rPr>
      <w:rFonts w:eastAsiaTheme="majorEastAsia" w:cs="Times New Roman (Headings CS)"/>
      <w:caps/>
      <w:color w:val="000000" w:themeColor="text1"/>
      <w:spacing w:val="80"/>
      <w:sz w:val="44"/>
      <w:szCs w:val="26"/>
    </w:rPr>
  </w:style>
  <w:style w:type="paragraph" w:styleId="Heading3">
    <w:name w:val="heading 3"/>
    <w:basedOn w:val="Normal"/>
    <w:next w:val="Normal"/>
    <w:link w:val="Heading3Char"/>
    <w:uiPriority w:val="2"/>
    <w:qFormat/>
    <w:rsid w:val="00FA4DB0"/>
    <w:pPr>
      <w:keepNext/>
      <w:keepLines/>
      <w:spacing w:after="40"/>
      <w:ind w:left="170"/>
      <w:outlineLvl w:val="2"/>
    </w:pPr>
    <w:rPr>
      <w:rFonts w:ascii="Franklin Gothic Medium" w:eastAsiaTheme="majorEastAsia" w:hAnsi="Franklin Gothic Medium" w:cs="Times New Roman (Headings CS)"/>
      <w:b/>
      <w:caps/>
      <w:color w:val="2C3B57" w:themeColor="text2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D0670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D3AB8"/>
    <w:rPr>
      <w:sz w:val="16"/>
    </w:rPr>
  </w:style>
  <w:style w:type="paragraph" w:styleId="Footer">
    <w:name w:val="footer"/>
    <w:basedOn w:val="Normal"/>
    <w:link w:val="FooterChar"/>
    <w:uiPriority w:val="99"/>
    <w:semiHidden/>
    <w:rsid w:val="00D0670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D3AB8"/>
    <w:rPr>
      <w:sz w:val="16"/>
    </w:rPr>
  </w:style>
  <w:style w:type="paragraph" w:styleId="BalloonText">
    <w:name w:val="Balloon Text"/>
    <w:basedOn w:val="Normal"/>
    <w:link w:val="BalloonTextChar"/>
    <w:uiPriority w:val="99"/>
    <w:semiHidden/>
    <w:rsid w:val="00D06709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3AB8"/>
    <w:rPr>
      <w:rFonts w:ascii="Times New Roman" w:hAnsi="Times New Roman" w:cs="Times New Roman"/>
      <w:sz w:val="18"/>
      <w:szCs w:val="18"/>
    </w:rPr>
  </w:style>
  <w:style w:type="table" w:styleId="TableGrid">
    <w:name w:val="Table Grid"/>
    <w:basedOn w:val="TableNormal"/>
    <w:uiPriority w:val="39"/>
    <w:rsid w:val="00D067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2D3AB8"/>
    <w:rPr>
      <w:rFonts w:asciiTheme="majorHAnsi" w:eastAsiaTheme="majorEastAsia" w:hAnsiTheme="majorHAnsi" w:cs="Times New Roman (Headings CS)"/>
      <w:b/>
      <w:caps/>
      <w:color w:val="2C3B57" w:themeColor="text2"/>
      <w:sz w:val="90"/>
      <w:szCs w:val="32"/>
    </w:rPr>
  </w:style>
  <w:style w:type="character" w:customStyle="1" w:styleId="Heading2Char">
    <w:name w:val="Heading 2 Char"/>
    <w:basedOn w:val="DefaultParagraphFont"/>
    <w:link w:val="Heading2"/>
    <w:uiPriority w:val="1"/>
    <w:rsid w:val="002D3AB8"/>
    <w:rPr>
      <w:rFonts w:eastAsiaTheme="majorEastAsia" w:cs="Times New Roman (Headings CS)"/>
      <w:caps/>
      <w:color w:val="000000" w:themeColor="text1"/>
      <w:spacing w:val="80"/>
      <w:sz w:val="44"/>
      <w:szCs w:val="26"/>
    </w:rPr>
  </w:style>
  <w:style w:type="character" w:customStyle="1" w:styleId="Heading3Char">
    <w:name w:val="Heading 3 Char"/>
    <w:basedOn w:val="DefaultParagraphFont"/>
    <w:link w:val="Heading3"/>
    <w:uiPriority w:val="2"/>
    <w:rsid w:val="002D3AB8"/>
    <w:rPr>
      <w:rFonts w:ascii="Franklin Gothic Medium" w:eastAsiaTheme="majorEastAsia" w:hAnsi="Franklin Gothic Medium" w:cs="Times New Roman (Headings CS)"/>
      <w:b/>
      <w:caps/>
      <w:color w:val="2C3B57" w:themeColor="text2"/>
      <w:sz w:val="28"/>
    </w:rPr>
  </w:style>
  <w:style w:type="paragraph" w:customStyle="1" w:styleId="Text">
    <w:name w:val="Text"/>
    <w:basedOn w:val="Normal"/>
    <w:uiPriority w:val="3"/>
    <w:qFormat/>
    <w:rsid w:val="00FA4DB0"/>
    <w:pPr>
      <w:spacing w:line="288" w:lineRule="auto"/>
      <w:ind w:left="170" w:right="113"/>
    </w:pPr>
    <w:rPr>
      <w:color w:val="404040" w:themeColor="text1" w:themeTint="BF"/>
      <w:sz w:val="22"/>
    </w:rPr>
  </w:style>
  <w:style w:type="paragraph" w:customStyle="1" w:styleId="Dates">
    <w:name w:val="Dates"/>
    <w:basedOn w:val="Normal"/>
    <w:uiPriority w:val="4"/>
    <w:qFormat/>
    <w:rsid w:val="00FA4DB0"/>
    <w:pPr>
      <w:ind w:left="170"/>
    </w:pPr>
    <w:rPr>
      <w:b/>
      <w:color w:val="2C3B57" w:themeColor="text2"/>
    </w:rPr>
  </w:style>
  <w:style w:type="paragraph" w:styleId="ListParagraph">
    <w:name w:val="List Paragraph"/>
    <w:basedOn w:val="Normal"/>
    <w:uiPriority w:val="34"/>
    <w:qFormat/>
    <w:rsid w:val="00FA4DB0"/>
    <w:pPr>
      <w:numPr>
        <w:numId w:val="11"/>
      </w:numPr>
      <w:spacing w:before="80" w:line="360" w:lineRule="auto"/>
      <w:ind w:left="527" w:hanging="357"/>
      <w:contextualSpacing/>
    </w:pPr>
    <w:rPr>
      <w:rFonts w:ascii="Gill Sans MT" w:hAnsi="Gill Sans MT" w:cs="Times New Roman (Body CS)"/>
      <w:caps/>
      <w:color w:val="000000" w:themeColor="text1"/>
      <w:sz w:val="22"/>
    </w:rPr>
  </w:style>
  <w:style w:type="character" w:styleId="PlaceholderText">
    <w:name w:val="Placeholder Text"/>
    <w:basedOn w:val="DefaultParagraphFont"/>
    <w:uiPriority w:val="99"/>
    <w:semiHidden/>
    <w:rsid w:val="00FA4DB0"/>
    <w:rPr>
      <w:color w:val="808080"/>
    </w:rPr>
  </w:style>
  <w:style w:type="character" w:styleId="Emphasis">
    <w:name w:val="Emphasis"/>
    <w:basedOn w:val="DefaultParagraphFont"/>
    <w:uiPriority w:val="20"/>
    <w:qFormat/>
    <w:rsid w:val="00DF1CB4"/>
    <w:rPr>
      <w:b/>
      <w:i w:val="0"/>
      <w:iCs/>
    </w:rPr>
  </w:style>
  <w:style w:type="character" w:styleId="Hyperlink">
    <w:name w:val="Hyperlink"/>
    <w:basedOn w:val="DefaultParagraphFont"/>
    <w:uiPriority w:val="99"/>
    <w:semiHidden/>
    <w:rsid w:val="001379C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379C1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961545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424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9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392310">
          <w:marLeft w:val="-1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79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614135">
          <w:marLeft w:val="-1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58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8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7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mailto:jabari.m.mitchell@gmail.com" TargetMode="External"/><Relationship Id="rId18" Type="http://schemas.openxmlformats.org/officeDocument/2006/relationships/hyperlink" Target="https://github.com/jmitchell8441/FInal-Project-3D-Compuiter-Graphics" TargetMode="Externa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image" Target="media/image6.png"/><Relationship Id="rId17" Type="http://schemas.openxmlformats.org/officeDocument/2006/relationships/hyperlink" Target="https://www.linkedin.com/in/jmitchell441/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hyperlink" Target="https://github.com/jmitchell8441/php-hangman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5.svg"/><Relationship Id="rId5" Type="http://schemas.openxmlformats.org/officeDocument/2006/relationships/styles" Target="styles.xml"/><Relationship Id="rId15" Type="http://schemas.openxmlformats.org/officeDocument/2006/relationships/hyperlink" Target="https://github.com/jmitchell8441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hyperlink" Target="https://github.com/jmitchell8441/15piecepuzzle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7.png"/><Relationship Id="rId22" Type="http://schemas.openxmlformats.org/officeDocument/2006/relationships/glossaryDocument" Target="glossary/document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mitchell\AppData\Roaming\Microsoft\Templates\Organized%20modern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421FE887B2645FE87255FF574E39F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899BC1-5BB3-47B2-93B4-7CB4BF68B8FB}"/>
      </w:docPartPr>
      <w:docPartBody>
        <w:p w:rsidR="000958EC" w:rsidRDefault="00377071" w:rsidP="00377071">
          <w:pPr>
            <w:pStyle w:val="3421FE887B2645FE87255FF574E39F1C"/>
          </w:pPr>
          <w:r w:rsidRPr="00AD0DDD">
            <w:t>Education</w:t>
          </w:r>
        </w:p>
      </w:docPartBody>
    </w:docPart>
    <w:docPart>
      <w:docPartPr>
        <w:name w:val="46EF3EB787344C4DA5D1109323DF47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8198F3-DD22-482C-84E2-68D670BE985E}"/>
      </w:docPartPr>
      <w:docPartBody>
        <w:p w:rsidR="000958EC" w:rsidRDefault="00377071" w:rsidP="00377071">
          <w:pPr>
            <w:pStyle w:val="46EF3EB787344C4DA5D1109323DF4743"/>
          </w:pPr>
          <w:r w:rsidRPr="00AD0DDD">
            <w:t>AWARDS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Times New Roman (Headings CS)">
    <w:altName w:val="Times New Roman"/>
    <w:charset w:val="00"/>
    <w:family w:val="roman"/>
    <w:pitch w:val="default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2A72CA"/>
    <w:multiLevelType w:val="hybridMultilevel"/>
    <w:tmpl w:val="1040BCF8"/>
    <w:lvl w:ilvl="0" w:tplc="A7EA5B54">
      <w:start w:val="1"/>
      <w:numFmt w:val="bullet"/>
      <w:pStyle w:val="ListParagraph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5338854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0C0"/>
    <w:rsid w:val="000958EC"/>
    <w:rsid w:val="00104223"/>
    <w:rsid w:val="00200C24"/>
    <w:rsid w:val="00377071"/>
    <w:rsid w:val="003F0E00"/>
    <w:rsid w:val="00486340"/>
    <w:rsid w:val="004F6C7D"/>
    <w:rsid w:val="006949C1"/>
    <w:rsid w:val="00790C57"/>
    <w:rsid w:val="007A0319"/>
    <w:rsid w:val="009517B9"/>
    <w:rsid w:val="00A3671B"/>
    <w:rsid w:val="00AE50C0"/>
    <w:rsid w:val="00B61B75"/>
    <w:rsid w:val="00F23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6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6"/>
    <w:qFormat/>
    <w:rsid w:val="00AE50C0"/>
    <w:pPr>
      <w:numPr>
        <w:numId w:val="1"/>
      </w:numPr>
      <w:spacing w:before="80" w:after="0" w:line="360" w:lineRule="auto"/>
      <w:ind w:left="527" w:hanging="357"/>
      <w:contextualSpacing/>
    </w:pPr>
    <w:rPr>
      <w:rFonts w:ascii="Gill Sans MT" w:eastAsiaTheme="minorHAnsi" w:hAnsi="Gill Sans MT" w:cs="Times New Roman (Body CS)"/>
      <w:caps/>
      <w:color w:val="000000" w:themeColor="text1"/>
      <w:szCs w:val="24"/>
    </w:rPr>
  </w:style>
  <w:style w:type="paragraph" w:customStyle="1" w:styleId="3421FE887B2645FE87255FF574E39F1C">
    <w:name w:val="3421FE887B2645FE87255FF574E39F1C"/>
    <w:rsid w:val="00377071"/>
    <w:rPr>
      <w:kern w:val="2"/>
      <w14:ligatures w14:val="standardContextual"/>
    </w:rPr>
  </w:style>
  <w:style w:type="paragraph" w:customStyle="1" w:styleId="46EF3EB787344C4DA5D1109323DF4743">
    <w:name w:val="46EF3EB787344C4DA5D1109323DF4743"/>
    <w:rsid w:val="00377071"/>
    <w:rPr>
      <w:kern w:val="2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ModernResume">
  <a:themeElements>
    <a:clrScheme name="ModernResume 1">
      <a:dk1>
        <a:srgbClr val="000000"/>
      </a:dk1>
      <a:lt1>
        <a:srgbClr val="FFFFFF"/>
      </a:lt1>
      <a:dk2>
        <a:srgbClr val="2C3B57"/>
      </a:dk2>
      <a:lt2>
        <a:srgbClr val="CADEE5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1">
      <a:majorFont>
        <a:latin typeface="Franklin Gothic Medium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odernResume" id="{B79958AF-6D2F-8E47-B31C-9D77199320A6}" vid="{735B7FF7-6B85-2E43-9A7F-201390A7BE52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  <Status xmlns="71af3243-3dd4-4a8d-8c0d-dd76da1f02a5">Not started</Status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fa6e671f1cd7e4d96ff9652be322dd5e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4e2496f70b101db0b8013f30a071bbf7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1735428-6F95-4096-840F-2DD96B16B62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647FEFD4-54E2-43C2-B579-757DDE7F1A3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3ED917E-6B3F-4995-8090-FD9CFEE6603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Organized modern resume.dotx</Template>
  <TotalTime>0</TotalTime>
  <Pages>1</Pages>
  <Words>336</Words>
  <Characters>1918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2023-04-29T12:46:00Z</dcterms:created>
  <dcterms:modified xsi:type="dcterms:W3CDTF">2023-06-14T18:39:00Z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